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80B2B25" w14:textId="77777777" w:rsidTr="003F4BCA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D0A08F" w14:textId="3B941A61" w:rsidR="00692703" w:rsidRPr="00CF1A49" w:rsidRDefault="001C0B8C" w:rsidP="00913946">
            <w:pPr>
              <w:pStyle w:val="Title"/>
            </w:pPr>
            <w:r>
              <w:t>Adam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Wing</w:t>
            </w:r>
          </w:p>
          <w:p w14:paraId="0DAC9B6B" w14:textId="6E128C8D" w:rsidR="00692703" w:rsidRPr="00CF1A49" w:rsidRDefault="001C0B8C" w:rsidP="00913946">
            <w:pPr>
              <w:pStyle w:val="ContactInfo"/>
              <w:contextualSpacing w:val="0"/>
            </w:pPr>
            <w:r>
              <w:t>135 Collingwood Dr East Lansing MI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A44505FC8B4407D902F8D20E28E5E8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517-375-2157</w:t>
            </w:r>
          </w:p>
          <w:p w14:paraId="31D308F3" w14:textId="2EA1F76D" w:rsidR="00692703" w:rsidRPr="00CF1A49" w:rsidRDefault="007C3A7A" w:rsidP="00913946">
            <w:pPr>
              <w:pStyle w:val="ContactInfoEmphasis"/>
              <w:contextualSpacing w:val="0"/>
            </w:pPr>
            <w:r>
              <w:t>AdamWing78@gmail.com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223202140C54DD8A1278A6C5AAFD25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D2741C" w:rsidRPr="00D2741C">
              <w:t>https://adamwing78.github.io/adamwing78-github.io/</w:t>
            </w:r>
          </w:p>
        </w:tc>
      </w:tr>
      <w:tr w:rsidR="009571D8" w:rsidRPr="00CF1A49" w14:paraId="4CFAF5D9" w14:textId="77777777" w:rsidTr="003F4BCA">
        <w:tc>
          <w:tcPr>
            <w:tcW w:w="9360" w:type="dxa"/>
            <w:tcMar>
              <w:top w:w="432" w:type="dxa"/>
            </w:tcMar>
          </w:tcPr>
          <w:p w14:paraId="2F82EE41" w14:textId="52D6FF8C" w:rsidR="001755A8" w:rsidRPr="00CF1A49" w:rsidRDefault="00C66CF9" w:rsidP="00913946">
            <w:pPr>
              <w:contextualSpacing w:val="0"/>
            </w:pPr>
            <w:r>
              <w:t xml:space="preserve">Passionate and enthusiastic student </w:t>
            </w:r>
            <w:r w:rsidR="00D656D7">
              <w:t xml:space="preserve">with a strong knowledge in object-oriented </w:t>
            </w:r>
            <w:r w:rsidR="0039222E">
              <w:t xml:space="preserve">programming, </w:t>
            </w:r>
            <w:r w:rsidR="00D656D7">
              <w:t>design</w:t>
            </w:r>
            <w:r w:rsidR="0039222E">
              <w:t>,</w:t>
            </w:r>
            <w:r w:rsidR="00D656D7">
              <w:t xml:space="preserve"> and development.</w:t>
            </w:r>
          </w:p>
        </w:tc>
      </w:tr>
    </w:tbl>
    <w:tbl>
      <w:tblPr>
        <w:tblStyle w:val="TableGrid"/>
        <w:tblpPr w:leftFromText="180" w:rightFromText="180" w:vertAnchor="text" w:horzAnchor="margin" w:tblpX="-69" w:tblpY="831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3F4BCA" w:rsidRPr="00CF1A49" w14:paraId="24D469EC" w14:textId="77777777" w:rsidTr="00922DC2">
        <w:trPr>
          <w:trHeight w:val="342"/>
        </w:trPr>
        <w:tc>
          <w:tcPr>
            <w:tcW w:w="9290" w:type="dxa"/>
          </w:tcPr>
          <w:p w14:paraId="4C456399" w14:textId="77777777" w:rsidR="003F4BCA" w:rsidRPr="00CF1A49" w:rsidRDefault="003F4BCA" w:rsidP="00E52A1F">
            <w:pPr>
              <w:pStyle w:val="Heading3"/>
              <w:contextualSpacing w:val="0"/>
              <w:outlineLvl w:val="2"/>
            </w:pPr>
            <w:r>
              <w:t>winter 2017</w:t>
            </w:r>
            <w:r w:rsidRPr="00CF1A49">
              <w:t xml:space="preserve"> – </w:t>
            </w:r>
            <w:r>
              <w:t>Present</w:t>
            </w:r>
          </w:p>
          <w:p w14:paraId="1D0ABF9F" w14:textId="77777777" w:rsidR="003F4BCA" w:rsidRPr="00CF1A49" w:rsidRDefault="003F4BCA" w:rsidP="00E52A1F">
            <w:pPr>
              <w:pStyle w:val="Heading2"/>
              <w:contextualSpacing w:val="0"/>
              <w:outlineLvl w:val="1"/>
            </w:pPr>
            <w:r>
              <w:t>Ski Technition supervisor</w:t>
            </w:r>
            <w:r w:rsidRPr="00CF1A49">
              <w:t xml:space="preserve">, </w:t>
            </w:r>
            <w:r>
              <w:rPr>
                <w:rStyle w:val="SubtleReference"/>
              </w:rPr>
              <w:t>Vail</w:t>
            </w:r>
          </w:p>
          <w:p w14:paraId="406604D6" w14:textId="77777777" w:rsidR="003F4BCA" w:rsidRPr="00CF1A49" w:rsidRDefault="003F4BCA" w:rsidP="00E52A1F">
            <w:pPr>
              <w:contextualSpacing w:val="0"/>
            </w:pPr>
            <w:r>
              <w:t>Seasonal help at a ski shop in Vail Colorado supervising employees to decrease customer cycle times and assist with problems.</w:t>
            </w:r>
          </w:p>
        </w:tc>
      </w:tr>
    </w:tbl>
    <w:p w14:paraId="52B6758D" w14:textId="77777777" w:rsidR="004E01EB" w:rsidRPr="00CF1A49" w:rsidRDefault="008435E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AFED7A945C943929B3267D5F311DAD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p w14:paraId="546C36B7" w14:textId="7B95C39D" w:rsidR="002921E5" w:rsidRDefault="002921E5" w:rsidP="0097790C">
      <w:pPr>
        <w:pStyle w:val="Heading1"/>
      </w:pPr>
    </w:p>
    <w:p w14:paraId="288362EA" w14:textId="1EC1630B" w:rsidR="00DA59AA" w:rsidRPr="00CF1A49" w:rsidRDefault="002921E5" w:rsidP="0097790C">
      <w:pPr>
        <w:pStyle w:val="Heading1"/>
      </w:pPr>
      <w:r>
        <w:t>EDucation</w:t>
      </w:r>
    </w:p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14:paraId="778BDFDF" w14:textId="77777777" w:rsidTr="002921E5">
        <w:tc>
          <w:tcPr>
            <w:tcW w:w="9337" w:type="dxa"/>
          </w:tcPr>
          <w:p w14:paraId="5376806D" w14:textId="0D493B29" w:rsidR="001D0BF1" w:rsidRPr="00CF1A49" w:rsidRDefault="008D0DD9" w:rsidP="001D0BF1">
            <w:pPr>
              <w:pStyle w:val="Heading3"/>
              <w:contextualSpacing w:val="0"/>
              <w:outlineLvl w:val="2"/>
            </w:pPr>
            <w:r>
              <w:t>fall</w:t>
            </w:r>
            <w:r w:rsidR="001D0BF1" w:rsidRPr="00CF1A49">
              <w:t xml:space="preserve"> </w:t>
            </w:r>
            <w:r>
              <w:t>2020</w:t>
            </w:r>
          </w:p>
          <w:p w14:paraId="0429B223" w14:textId="2F4FA3B7" w:rsidR="001D0BF1" w:rsidRPr="00CF1A49" w:rsidRDefault="008D0DD9" w:rsidP="001D0BF1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Michigan State University</w:t>
            </w:r>
          </w:p>
          <w:p w14:paraId="4EA3A8B4" w14:textId="57B7C69D" w:rsidR="007538DC" w:rsidRPr="00CF1A49" w:rsidRDefault="00410F8E" w:rsidP="007538DC">
            <w:pPr>
              <w:contextualSpacing w:val="0"/>
            </w:pPr>
            <w:r>
              <w:t xml:space="preserve">Senior in Michigan State Universities computer science program expected to graduate fall of 2020. </w:t>
            </w:r>
            <w:r w:rsidR="00B93955">
              <w:t>With</w:t>
            </w:r>
            <w:r>
              <w:t xml:space="preserve"> a 3.3 GPA and </w:t>
            </w:r>
            <w:r w:rsidR="00B93955">
              <w:t>a dean’s</w:t>
            </w:r>
            <w:r>
              <w:t xml:space="preserve"> list </w:t>
            </w:r>
            <w:r w:rsidR="00B93955">
              <w:t xml:space="preserve">member </w:t>
            </w:r>
            <w:r>
              <w:t>while thoroughly enjoying my classes and work as a student.</w:t>
            </w:r>
          </w:p>
        </w:tc>
      </w:tr>
      <w:tr w:rsidR="00F61DF9" w:rsidRPr="00CF1A49" w14:paraId="268B2FBF" w14:textId="77777777" w:rsidTr="002921E5">
        <w:tc>
          <w:tcPr>
            <w:tcW w:w="9337" w:type="dxa"/>
            <w:tcMar>
              <w:top w:w="216" w:type="dxa"/>
            </w:tcMar>
          </w:tcPr>
          <w:p w14:paraId="4C187016" w14:textId="45DC7189" w:rsidR="00F61DF9" w:rsidRPr="00CF1A49" w:rsidRDefault="00012203" w:rsidP="00F61DF9">
            <w:pPr>
              <w:pStyle w:val="Heading3"/>
              <w:contextualSpacing w:val="0"/>
              <w:outlineLvl w:val="2"/>
            </w:pPr>
            <w:r>
              <w:t>spring</w:t>
            </w:r>
            <w:r w:rsidR="00F61DF9" w:rsidRPr="00CF1A49">
              <w:t xml:space="preserve"> </w:t>
            </w:r>
            <w:r>
              <w:t>2016</w:t>
            </w:r>
          </w:p>
          <w:p w14:paraId="6090E26B" w14:textId="7E37D147" w:rsidR="00F61DF9" w:rsidRPr="00CF1A49" w:rsidRDefault="00012203" w:rsidP="00F61DF9">
            <w:pPr>
              <w:pStyle w:val="Heading2"/>
              <w:contextualSpacing w:val="0"/>
              <w:outlineLvl w:val="1"/>
            </w:pPr>
            <w:r>
              <w:t>Howell High School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howell michigan</w:t>
            </w:r>
          </w:p>
          <w:p w14:paraId="314B0853" w14:textId="3428EAE1" w:rsidR="00F61DF9" w:rsidRDefault="00012203" w:rsidP="00F61DF9">
            <w:r>
              <w:t>GPA 3.8</w:t>
            </w:r>
          </w:p>
        </w:tc>
      </w:tr>
    </w:tbl>
    <w:sdt>
      <w:sdtPr>
        <w:alias w:val="Skills:"/>
        <w:tag w:val="Skills:"/>
        <w:id w:val="-1392877668"/>
        <w:placeholder>
          <w:docPart w:val="02BE1F724F9243319A8DFA8A8743251E"/>
        </w:placeholder>
        <w:temporary/>
        <w:showingPlcHdr/>
        <w15:appearance w15:val="hidden"/>
      </w:sdtPr>
      <w:sdtEndPr/>
      <w:sdtContent>
        <w:p w14:paraId="44B372D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AE20CA" w:rsidRPr="006E1507" w14:paraId="58F2658C" w14:textId="77777777" w:rsidTr="00AE20CA">
        <w:tc>
          <w:tcPr>
            <w:tcW w:w="4680" w:type="dxa"/>
          </w:tcPr>
          <w:p w14:paraId="7E4E8ADD" w14:textId="5BB894BD" w:rsidR="008D3591" w:rsidRDefault="00AE20CA" w:rsidP="008D3591">
            <w:pPr>
              <w:pStyle w:val="ListBullet"/>
              <w:contextualSpacing w:val="0"/>
            </w:pPr>
            <w:r>
              <w:t>C++, C#, C</w:t>
            </w:r>
            <w:r w:rsidR="008D3591">
              <w:t xml:space="preserve">, </w:t>
            </w:r>
            <w:r w:rsidR="008D3591">
              <w:t>Python</w:t>
            </w:r>
            <w:r w:rsidR="008D3591">
              <w:t xml:space="preserve">, </w:t>
            </w:r>
            <w:r w:rsidR="008D3591">
              <w:t>Assembly</w:t>
            </w:r>
          </w:p>
          <w:p w14:paraId="23DC9469" w14:textId="67119818" w:rsidR="00AE20CA" w:rsidRPr="006E1507" w:rsidRDefault="001A4A8E" w:rsidP="00AE20CA">
            <w:pPr>
              <w:pStyle w:val="ListBullet"/>
              <w:contextualSpacing w:val="0"/>
            </w:pPr>
            <w:r>
              <w:t>Terminal commands and vim</w:t>
            </w:r>
          </w:p>
          <w:p w14:paraId="0D58F925" w14:textId="23933327" w:rsidR="006E5095" w:rsidRDefault="001A4A8E" w:rsidP="006E5095">
            <w:pPr>
              <w:pStyle w:val="ListBullet"/>
            </w:pPr>
            <w:r>
              <w:t>Git</w:t>
            </w:r>
          </w:p>
          <w:p w14:paraId="146D03AE" w14:textId="721AC523" w:rsidR="006E5095" w:rsidRDefault="006E5095" w:rsidP="00AE20CA">
            <w:pPr>
              <w:pStyle w:val="ListBullet"/>
            </w:pPr>
            <w:r>
              <w:t>Data structures</w:t>
            </w:r>
          </w:p>
        </w:tc>
        <w:tc>
          <w:tcPr>
            <w:tcW w:w="4680" w:type="dxa"/>
          </w:tcPr>
          <w:p w14:paraId="59CC74F7" w14:textId="68194AC8" w:rsidR="006E5095" w:rsidRDefault="006E5095" w:rsidP="00AE20CA">
            <w:pPr>
              <w:pStyle w:val="ListBullet"/>
              <w:contextualSpacing w:val="0"/>
            </w:pPr>
            <w:r>
              <w:t>Algorithms</w:t>
            </w:r>
          </w:p>
          <w:p w14:paraId="08D53754" w14:textId="611E1304" w:rsidR="00AE20CA" w:rsidRDefault="008D3591" w:rsidP="00AE20CA">
            <w:pPr>
              <w:pStyle w:val="ListBullet"/>
              <w:contextualSpacing w:val="0"/>
            </w:pPr>
            <w:r>
              <w:t>UML</w:t>
            </w:r>
            <w:r w:rsidR="006A6852">
              <w:t xml:space="preserve"> and design</w:t>
            </w:r>
          </w:p>
          <w:p w14:paraId="5652FFF6" w14:textId="44255BC7" w:rsidR="006A6852" w:rsidRPr="006E1507" w:rsidRDefault="00EF693D" w:rsidP="00AE20CA">
            <w:pPr>
              <w:pStyle w:val="ListBullet"/>
              <w:contextualSpacing w:val="0"/>
            </w:pPr>
            <w:r>
              <w:t>SQL and NOSQL databases</w:t>
            </w:r>
          </w:p>
          <w:p w14:paraId="436457CC" w14:textId="2592451B" w:rsidR="00AE20CA" w:rsidRDefault="00EF693D" w:rsidP="00AE20CA">
            <w:pPr>
              <w:pStyle w:val="ListBullet"/>
            </w:pPr>
            <w:r>
              <w:t xml:space="preserve">Parallelizing CPU and GPU processes </w:t>
            </w:r>
          </w:p>
        </w:tc>
      </w:tr>
    </w:tbl>
    <w:sdt>
      <w:sdtPr>
        <w:alias w:val="Activities:"/>
        <w:tag w:val="Activities:"/>
        <w:id w:val="1223332893"/>
        <w:placeholder>
          <w:docPart w:val="904DA3FEA2E84DA8AD501DF94A5EC9B5"/>
        </w:placeholder>
        <w:temporary/>
        <w:showingPlcHdr/>
        <w15:appearance w15:val="hidden"/>
      </w:sdtPr>
      <w:sdtEndPr/>
      <w:sdtContent>
        <w:p w14:paraId="662E9761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472572E" w14:textId="77777777" w:rsidR="00B51D1B" w:rsidRPr="006E1507" w:rsidRDefault="008435EA" w:rsidP="006E1507">
      <w:sdt>
        <w:sdtPr>
          <w:alias w:val="Enter activities description:"/>
          <w:tag w:val="Enter activities description:"/>
          <w:id w:val="1367566198"/>
          <w:placeholder>
            <w:docPart w:val="3A0629DB1DDA47DBB036F08163A847D6"/>
          </w:placeholder>
          <w:temporary/>
          <w:showingPlcHdr/>
          <w15:appearance w15:val="hidden"/>
        </w:sdtPr>
        <w:sdtEndPr/>
        <w:sdtContent>
          <w:r w:rsidR="0062312F" w:rsidRPr="00CF1A49">
            <w:t>Use this section to highlight your relevant passions, activities, and how you like to give back. It’s good to include Leadership and volunteer experience</w:t>
          </w:r>
          <w:r w:rsidR="00FD3D13" w:rsidRPr="00CF1A49">
            <w:t>s</w:t>
          </w:r>
          <w:r w:rsidR="0062312F" w:rsidRPr="00CF1A49">
            <w:t xml:space="preserve"> here. Or show off important extras like publications, certifications, languages and more.</w:t>
          </w:r>
        </w:sdtContent>
      </w:sdt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4E800" w14:textId="77777777" w:rsidR="008435EA" w:rsidRDefault="008435EA" w:rsidP="0068194B">
      <w:r>
        <w:separator/>
      </w:r>
    </w:p>
    <w:p w14:paraId="147551CC" w14:textId="77777777" w:rsidR="008435EA" w:rsidRDefault="008435EA"/>
    <w:p w14:paraId="73CFB415" w14:textId="77777777" w:rsidR="008435EA" w:rsidRDefault="008435EA"/>
  </w:endnote>
  <w:endnote w:type="continuationSeparator" w:id="0">
    <w:p w14:paraId="642AC89C" w14:textId="77777777" w:rsidR="008435EA" w:rsidRDefault="008435EA" w:rsidP="0068194B">
      <w:r>
        <w:continuationSeparator/>
      </w:r>
    </w:p>
    <w:p w14:paraId="585EEC54" w14:textId="77777777" w:rsidR="008435EA" w:rsidRDefault="008435EA"/>
    <w:p w14:paraId="4C9D3353" w14:textId="77777777" w:rsidR="008435EA" w:rsidRDefault="008435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9FA1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DDD4E" w14:textId="77777777" w:rsidR="008435EA" w:rsidRDefault="008435EA" w:rsidP="0068194B">
      <w:r>
        <w:separator/>
      </w:r>
    </w:p>
    <w:p w14:paraId="5E9FA76A" w14:textId="77777777" w:rsidR="008435EA" w:rsidRDefault="008435EA"/>
    <w:p w14:paraId="2DE6828C" w14:textId="77777777" w:rsidR="008435EA" w:rsidRDefault="008435EA"/>
  </w:footnote>
  <w:footnote w:type="continuationSeparator" w:id="0">
    <w:p w14:paraId="30478D11" w14:textId="77777777" w:rsidR="008435EA" w:rsidRDefault="008435EA" w:rsidP="0068194B">
      <w:r>
        <w:continuationSeparator/>
      </w:r>
    </w:p>
    <w:p w14:paraId="43FB81F1" w14:textId="77777777" w:rsidR="008435EA" w:rsidRDefault="008435EA"/>
    <w:p w14:paraId="22B4E04E" w14:textId="77777777" w:rsidR="008435EA" w:rsidRDefault="008435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3878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5EABC1" wp14:editId="5DEFD7B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76B0B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8C"/>
    <w:rsid w:val="000001EF"/>
    <w:rsid w:val="00007322"/>
    <w:rsid w:val="00007728"/>
    <w:rsid w:val="00012203"/>
    <w:rsid w:val="00024584"/>
    <w:rsid w:val="00024730"/>
    <w:rsid w:val="00055E95"/>
    <w:rsid w:val="0007021F"/>
    <w:rsid w:val="000B2BA5"/>
    <w:rsid w:val="000B3675"/>
    <w:rsid w:val="000D1F68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0BCC"/>
    <w:rsid w:val="00184014"/>
    <w:rsid w:val="00192008"/>
    <w:rsid w:val="001A4A8E"/>
    <w:rsid w:val="001C0B8C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1E5"/>
    <w:rsid w:val="00294998"/>
    <w:rsid w:val="00297F18"/>
    <w:rsid w:val="002A1945"/>
    <w:rsid w:val="002B2958"/>
    <w:rsid w:val="002B3FC8"/>
    <w:rsid w:val="002D23C5"/>
    <w:rsid w:val="002D6137"/>
    <w:rsid w:val="002D6D0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222E"/>
    <w:rsid w:val="003A0632"/>
    <w:rsid w:val="003A30E5"/>
    <w:rsid w:val="003A6ADF"/>
    <w:rsid w:val="003B5928"/>
    <w:rsid w:val="003D380F"/>
    <w:rsid w:val="003E160D"/>
    <w:rsid w:val="003F1D5F"/>
    <w:rsid w:val="003F4BCA"/>
    <w:rsid w:val="00405128"/>
    <w:rsid w:val="00406CFF"/>
    <w:rsid w:val="00410F8E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6852"/>
    <w:rsid w:val="006B5D48"/>
    <w:rsid w:val="006B7D7B"/>
    <w:rsid w:val="006C1A5E"/>
    <w:rsid w:val="006E1507"/>
    <w:rsid w:val="006E5095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A7A"/>
    <w:rsid w:val="007C606B"/>
    <w:rsid w:val="007E6A61"/>
    <w:rsid w:val="00801140"/>
    <w:rsid w:val="00803404"/>
    <w:rsid w:val="00834955"/>
    <w:rsid w:val="008435EA"/>
    <w:rsid w:val="00855B59"/>
    <w:rsid w:val="00860461"/>
    <w:rsid w:val="0086487C"/>
    <w:rsid w:val="00870B20"/>
    <w:rsid w:val="008829F8"/>
    <w:rsid w:val="00885897"/>
    <w:rsid w:val="008A6538"/>
    <w:rsid w:val="008C7056"/>
    <w:rsid w:val="008D0DD9"/>
    <w:rsid w:val="008D3591"/>
    <w:rsid w:val="008F3B14"/>
    <w:rsid w:val="00901899"/>
    <w:rsid w:val="0090344B"/>
    <w:rsid w:val="00905715"/>
    <w:rsid w:val="0091321E"/>
    <w:rsid w:val="00913946"/>
    <w:rsid w:val="00922DC2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20CA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955"/>
    <w:rsid w:val="00BA1546"/>
    <w:rsid w:val="00BB4E51"/>
    <w:rsid w:val="00BD431F"/>
    <w:rsid w:val="00BE423E"/>
    <w:rsid w:val="00BF61AC"/>
    <w:rsid w:val="00C47FA6"/>
    <w:rsid w:val="00C57FC6"/>
    <w:rsid w:val="00C66A7D"/>
    <w:rsid w:val="00C66CF9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741C"/>
    <w:rsid w:val="00D305E5"/>
    <w:rsid w:val="00D37CD3"/>
    <w:rsid w:val="00D656D7"/>
    <w:rsid w:val="00D66A52"/>
    <w:rsid w:val="00D66EFA"/>
    <w:rsid w:val="00D72A2D"/>
    <w:rsid w:val="00D9215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2A1F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693D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43DCF"/>
  <w15:chartTrackingRefBased/>
  <w15:docId w15:val="{3FCEBF50-49A5-486F-B141-1883BD1A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A44505FC8B4407D902F8D20E28E5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91E24-8DAE-4112-9FB1-E1903B39CCCA}"/>
      </w:docPartPr>
      <w:docPartBody>
        <w:p w:rsidR="00000000" w:rsidRDefault="00C67574">
          <w:pPr>
            <w:pStyle w:val="BA44505FC8B4407D902F8D20E28E5E85"/>
          </w:pPr>
          <w:r w:rsidRPr="00CF1A49">
            <w:t>·</w:t>
          </w:r>
        </w:p>
      </w:docPartBody>
    </w:docPart>
    <w:docPart>
      <w:docPartPr>
        <w:name w:val="7223202140C54DD8A1278A6C5AAF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BA244-773A-493A-A139-D683F89C1DDB}"/>
      </w:docPartPr>
      <w:docPartBody>
        <w:p w:rsidR="00000000" w:rsidRDefault="00C67574">
          <w:pPr>
            <w:pStyle w:val="7223202140C54DD8A1278A6C5AAFD25E"/>
          </w:pPr>
          <w:r w:rsidRPr="00CF1A49">
            <w:t>·</w:t>
          </w:r>
        </w:p>
      </w:docPartBody>
    </w:docPart>
    <w:docPart>
      <w:docPartPr>
        <w:name w:val="0AFED7A945C943929B3267D5F311D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38C1-0039-41BA-B376-48358A5BAFAA}"/>
      </w:docPartPr>
      <w:docPartBody>
        <w:p w:rsidR="00000000" w:rsidRDefault="00C67574">
          <w:pPr>
            <w:pStyle w:val="0AFED7A945C943929B3267D5F311DAD8"/>
          </w:pPr>
          <w:r w:rsidRPr="00CF1A49">
            <w:t>Experience</w:t>
          </w:r>
        </w:p>
      </w:docPartBody>
    </w:docPart>
    <w:docPart>
      <w:docPartPr>
        <w:name w:val="02BE1F724F9243319A8DFA8A87432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FD9BC-9C0E-434C-85F0-BBCD007FA2FA}"/>
      </w:docPartPr>
      <w:docPartBody>
        <w:p w:rsidR="00000000" w:rsidRDefault="00C67574">
          <w:pPr>
            <w:pStyle w:val="02BE1F724F9243319A8DFA8A8743251E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904DA3FEA2E84DA8AD501DF94A5EC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4928A-20AD-4EF6-92F6-669DAE44F2F2}"/>
      </w:docPartPr>
      <w:docPartBody>
        <w:p w:rsidR="00000000" w:rsidRDefault="00C67574">
          <w:pPr>
            <w:pStyle w:val="904DA3FEA2E84DA8AD501DF94A5EC9B5"/>
          </w:pPr>
          <w:r w:rsidRPr="00CF1A49">
            <w:t>Activities</w:t>
          </w:r>
        </w:p>
      </w:docPartBody>
    </w:docPart>
    <w:docPart>
      <w:docPartPr>
        <w:name w:val="3A0629DB1DDA47DBB036F08163A84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2496B-9CF7-4AEC-8777-D3B0BA041D81}"/>
      </w:docPartPr>
      <w:docPartBody>
        <w:p w:rsidR="00000000" w:rsidRDefault="00C67574">
          <w:pPr>
            <w:pStyle w:val="3A0629DB1DDA47DBB036F08163A847D6"/>
          </w:pPr>
          <w:r w:rsidRPr="00CF1A49">
            <w:t>Use this section to highlight your relevant passions, activities, and ho</w:t>
          </w:r>
          <w:r w:rsidRPr="00CF1A49">
            <w:t>w you like to give back. It’s good to include Leadership and volunteer experiences here. Or show off important extras like publications, certifications, languages and more.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10"/>
    <w:rsid w:val="00B70710"/>
    <w:rsid w:val="00C6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7DFD1E604F4197A8629D66CAA69A81">
    <w:name w:val="547DFD1E604F4197A8629D66CAA69A8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7317D31A0BE43898C834C18AFDC3E0E">
    <w:name w:val="F7317D31A0BE43898C834C18AFDC3E0E"/>
  </w:style>
  <w:style w:type="paragraph" w:customStyle="1" w:styleId="BBE26DDE0D404A00B8041648B7C07AC8">
    <w:name w:val="BBE26DDE0D404A00B8041648B7C07AC8"/>
  </w:style>
  <w:style w:type="paragraph" w:customStyle="1" w:styleId="BA44505FC8B4407D902F8D20E28E5E85">
    <w:name w:val="BA44505FC8B4407D902F8D20E28E5E85"/>
  </w:style>
  <w:style w:type="paragraph" w:customStyle="1" w:styleId="3FD2F9F444DD4291BC29AD626B284354">
    <w:name w:val="3FD2F9F444DD4291BC29AD626B284354"/>
  </w:style>
  <w:style w:type="paragraph" w:customStyle="1" w:styleId="B7BBA23767124A3E8FC4E7D89931A531">
    <w:name w:val="B7BBA23767124A3E8FC4E7D89931A531"/>
  </w:style>
  <w:style w:type="paragraph" w:customStyle="1" w:styleId="49F4A0ADC2FB4C908F9C30F50BE1F452">
    <w:name w:val="49F4A0ADC2FB4C908F9C30F50BE1F452"/>
  </w:style>
  <w:style w:type="paragraph" w:customStyle="1" w:styleId="8D69928501B34B86ACE21BCFA5E1D40F">
    <w:name w:val="8D69928501B34B86ACE21BCFA5E1D40F"/>
  </w:style>
  <w:style w:type="paragraph" w:customStyle="1" w:styleId="7223202140C54DD8A1278A6C5AAFD25E">
    <w:name w:val="7223202140C54DD8A1278A6C5AAFD25E"/>
  </w:style>
  <w:style w:type="paragraph" w:customStyle="1" w:styleId="DB8E060148F8488CA69844526F8517D6">
    <w:name w:val="DB8E060148F8488CA69844526F8517D6"/>
  </w:style>
  <w:style w:type="paragraph" w:customStyle="1" w:styleId="1F0FB64B73C249CE9407CE9B31ADDB41">
    <w:name w:val="1F0FB64B73C249CE9407CE9B31ADDB41"/>
  </w:style>
  <w:style w:type="paragraph" w:customStyle="1" w:styleId="0AFED7A945C943929B3267D5F311DAD8">
    <w:name w:val="0AFED7A945C943929B3267D5F311DAD8"/>
  </w:style>
  <w:style w:type="paragraph" w:customStyle="1" w:styleId="65AB3B4A9371411B880C130674D96CCE">
    <w:name w:val="65AB3B4A9371411B880C130674D96CCE"/>
  </w:style>
  <w:style w:type="paragraph" w:customStyle="1" w:styleId="D7C8797CF59E40A2802BA9E9DFA6C239">
    <w:name w:val="D7C8797CF59E40A2802BA9E9DFA6C239"/>
  </w:style>
  <w:style w:type="paragraph" w:customStyle="1" w:styleId="BD42C902CAC24BDE9CBB0039964ED641">
    <w:name w:val="BD42C902CAC24BDE9CBB0039964ED641"/>
  </w:style>
  <w:style w:type="character" w:styleId="SubtleReference">
    <w:name w:val="Subtle Reference"/>
    <w:basedOn w:val="DefaultParagraphFont"/>
    <w:uiPriority w:val="10"/>
    <w:qFormat/>
    <w:rsid w:val="00B70710"/>
    <w:rPr>
      <w:b/>
      <w:caps w:val="0"/>
      <w:smallCaps/>
      <w:color w:val="595959" w:themeColor="text1" w:themeTint="A6"/>
    </w:rPr>
  </w:style>
  <w:style w:type="paragraph" w:customStyle="1" w:styleId="42634FEED279431BA37B112E737B5024">
    <w:name w:val="42634FEED279431BA37B112E737B5024"/>
  </w:style>
  <w:style w:type="paragraph" w:customStyle="1" w:styleId="BDC711D8C44548ACA43B0BB60F724EB7">
    <w:name w:val="BDC711D8C44548ACA43B0BB60F724EB7"/>
  </w:style>
  <w:style w:type="paragraph" w:customStyle="1" w:styleId="6C4DE9E339734A81BD24FC6FC68DD7D7">
    <w:name w:val="6C4DE9E339734A81BD24FC6FC68DD7D7"/>
  </w:style>
  <w:style w:type="paragraph" w:customStyle="1" w:styleId="E3C3A61F559E43009B0206D8E8E1F2B5">
    <w:name w:val="E3C3A61F559E43009B0206D8E8E1F2B5"/>
  </w:style>
  <w:style w:type="paragraph" w:customStyle="1" w:styleId="AE4844EB3D2747EEA0E1415EAF764B9D">
    <w:name w:val="AE4844EB3D2747EEA0E1415EAF764B9D"/>
  </w:style>
  <w:style w:type="paragraph" w:customStyle="1" w:styleId="9D8BD7E06C124E4B8EA94251F7A28CB6">
    <w:name w:val="9D8BD7E06C124E4B8EA94251F7A28CB6"/>
  </w:style>
  <w:style w:type="paragraph" w:customStyle="1" w:styleId="48818D411D8241CE927380DF30C8AB11">
    <w:name w:val="48818D411D8241CE927380DF30C8AB11"/>
  </w:style>
  <w:style w:type="paragraph" w:customStyle="1" w:styleId="F0A3BE5FDE764218B8A293C3AEED530A">
    <w:name w:val="F0A3BE5FDE764218B8A293C3AEED530A"/>
  </w:style>
  <w:style w:type="paragraph" w:customStyle="1" w:styleId="213352D66A014402A7CBFEFF391C5A60">
    <w:name w:val="213352D66A014402A7CBFEFF391C5A60"/>
  </w:style>
  <w:style w:type="paragraph" w:customStyle="1" w:styleId="F2B9DF606DC540CA832E872FD7D5B6F2">
    <w:name w:val="F2B9DF606DC540CA832E872FD7D5B6F2"/>
  </w:style>
  <w:style w:type="paragraph" w:customStyle="1" w:styleId="DD5C419E337E4638BB5FB6E8CED8A724">
    <w:name w:val="DD5C419E337E4638BB5FB6E8CED8A724"/>
  </w:style>
  <w:style w:type="paragraph" w:customStyle="1" w:styleId="4410215BE4764CF3A6CECEFEF533C858">
    <w:name w:val="4410215BE4764CF3A6CECEFEF533C858"/>
  </w:style>
  <w:style w:type="paragraph" w:customStyle="1" w:styleId="1B0AFAAB49D346F8AD017EBC27E1E252">
    <w:name w:val="1B0AFAAB49D346F8AD017EBC27E1E252"/>
  </w:style>
  <w:style w:type="paragraph" w:customStyle="1" w:styleId="CBDD0A6FE17B47AA8650AC7CEF1A0861">
    <w:name w:val="CBDD0A6FE17B47AA8650AC7CEF1A0861"/>
  </w:style>
  <w:style w:type="paragraph" w:customStyle="1" w:styleId="E637A2EFA3D7448ABED4CF781E26362E">
    <w:name w:val="E637A2EFA3D7448ABED4CF781E26362E"/>
  </w:style>
  <w:style w:type="paragraph" w:customStyle="1" w:styleId="A60069FA4BFC44CA81CDD7118343D555">
    <w:name w:val="A60069FA4BFC44CA81CDD7118343D555"/>
  </w:style>
  <w:style w:type="paragraph" w:customStyle="1" w:styleId="37D654EA045C44A29007C4AF5E430DA5">
    <w:name w:val="37D654EA045C44A29007C4AF5E430DA5"/>
  </w:style>
  <w:style w:type="paragraph" w:customStyle="1" w:styleId="B51BDE8FEA9446D495D5300FA7232803">
    <w:name w:val="B51BDE8FEA9446D495D5300FA7232803"/>
  </w:style>
  <w:style w:type="paragraph" w:customStyle="1" w:styleId="02BE1F724F9243319A8DFA8A8743251E">
    <w:name w:val="02BE1F724F9243319A8DFA8A8743251E"/>
  </w:style>
  <w:style w:type="paragraph" w:customStyle="1" w:styleId="300291A59C944B6AB5E39175A448700B">
    <w:name w:val="300291A59C944B6AB5E39175A448700B"/>
  </w:style>
  <w:style w:type="paragraph" w:customStyle="1" w:styleId="545B55D7BE574B449380B358FF5D445F">
    <w:name w:val="545B55D7BE574B449380B358FF5D445F"/>
  </w:style>
  <w:style w:type="paragraph" w:customStyle="1" w:styleId="29E681C96E454063A56C60B7F8F8A214">
    <w:name w:val="29E681C96E454063A56C60B7F8F8A214"/>
  </w:style>
  <w:style w:type="paragraph" w:customStyle="1" w:styleId="21BB8FCB01944ED28ED60A95194D52E5">
    <w:name w:val="21BB8FCB01944ED28ED60A95194D52E5"/>
  </w:style>
  <w:style w:type="paragraph" w:customStyle="1" w:styleId="0E029B2713B7403CA9AE272EF6EFE6E2">
    <w:name w:val="0E029B2713B7403CA9AE272EF6EFE6E2"/>
  </w:style>
  <w:style w:type="paragraph" w:customStyle="1" w:styleId="904DA3FEA2E84DA8AD501DF94A5EC9B5">
    <w:name w:val="904DA3FEA2E84DA8AD501DF94A5EC9B5"/>
  </w:style>
  <w:style w:type="paragraph" w:customStyle="1" w:styleId="3A0629DB1DDA47DBB036F08163A847D6">
    <w:name w:val="3A0629DB1DDA47DBB036F08163A847D6"/>
  </w:style>
  <w:style w:type="paragraph" w:customStyle="1" w:styleId="3CB8E5DD3A524A218E27DAC26268DD0C">
    <w:name w:val="3CB8E5DD3A524A218E27DAC26268DD0C"/>
    <w:rsid w:val="00B70710"/>
  </w:style>
  <w:style w:type="paragraph" w:customStyle="1" w:styleId="A149CD0DD67C40C7B924A65F2A3545DE">
    <w:name w:val="A149CD0DD67C40C7B924A65F2A3545DE"/>
    <w:rsid w:val="00B70710"/>
  </w:style>
  <w:style w:type="paragraph" w:customStyle="1" w:styleId="A5211C8B3C9A45DC9CCD6E30307B033D">
    <w:name w:val="A5211C8B3C9A45DC9CCD6E30307B033D"/>
    <w:rsid w:val="00B70710"/>
  </w:style>
  <w:style w:type="paragraph" w:customStyle="1" w:styleId="ECF682F372BC446EB814E56B711A6755">
    <w:name w:val="ECF682F372BC446EB814E56B711A6755"/>
    <w:rsid w:val="00B70710"/>
  </w:style>
  <w:style w:type="paragraph" w:customStyle="1" w:styleId="69AB7D4DB7124F10B3C9DA7F2D64446D">
    <w:name w:val="69AB7D4DB7124F10B3C9DA7F2D64446D"/>
    <w:rsid w:val="00B70710"/>
  </w:style>
  <w:style w:type="paragraph" w:customStyle="1" w:styleId="D1C2922646D642FC9E041432B7B46CF1">
    <w:name w:val="D1C2922646D642FC9E041432B7B46CF1"/>
    <w:rsid w:val="00B70710"/>
  </w:style>
  <w:style w:type="paragraph" w:customStyle="1" w:styleId="6F72C9BBB4774EA38EED034705CD2518">
    <w:name w:val="6F72C9BBB4774EA38EED034705CD2518"/>
    <w:rsid w:val="00B70710"/>
  </w:style>
  <w:style w:type="paragraph" w:customStyle="1" w:styleId="11A6B5B9ED6E4C52AEAD7A28C0E91C6F">
    <w:name w:val="11A6B5B9ED6E4C52AEAD7A28C0E91C6F"/>
    <w:rsid w:val="00B70710"/>
  </w:style>
  <w:style w:type="paragraph" w:customStyle="1" w:styleId="1C4B1DCCD14E458E92913D4133CC262F">
    <w:name w:val="1C4B1DCCD14E458E92913D4133CC262F"/>
    <w:rsid w:val="00B70710"/>
  </w:style>
  <w:style w:type="paragraph" w:customStyle="1" w:styleId="A6152A0187524C178FFDEDE94DBA0CA3">
    <w:name w:val="A6152A0187524C178FFDEDE94DBA0CA3"/>
    <w:rsid w:val="00B70710"/>
  </w:style>
  <w:style w:type="paragraph" w:customStyle="1" w:styleId="888BD8B7069743028A67553587032754">
    <w:name w:val="888BD8B7069743028A67553587032754"/>
    <w:rsid w:val="00B70710"/>
  </w:style>
  <w:style w:type="paragraph" w:customStyle="1" w:styleId="E9A503E542E1442FBDCE522CCC2A4AB2">
    <w:name w:val="E9A503E542E1442FBDCE522CCC2A4AB2"/>
    <w:rsid w:val="00B70710"/>
  </w:style>
  <w:style w:type="paragraph" w:customStyle="1" w:styleId="EF10F1CC33AD4A4D95FE7FB2B2023E21">
    <w:name w:val="EF10F1CC33AD4A4D95FE7FB2B2023E21"/>
    <w:rsid w:val="00B70710"/>
  </w:style>
  <w:style w:type="paragraph" w:customStyle="1" w:styleId="99440452793A4F81B032B6B004BB918F">
    <w:name w:val="99440452793A4F81B032B6B004BB918F"/>
    <w:rsid w:val="00B70710"/>
  </w:style>
  <w:style w:type="paragraph" w:customStyle="1" w:styleId="F19673BB69584A52A10A152214F95580">
    <w:name w:val="F19673BB69584A52A10A152214F95580"/>
    <w:rsid w:val="00B70710"/>
  </w:style>
  <w:style w:type="paragraph" w:customStyle="1" w:styleId="AC94C0FE2D4A49F6B39D104DB2F6A2E3">
    <w:name w:val="AC94C0FE2D4A49F6B39D104DB2F6A2E3"/>
    <w:rsid w:val="00B70710"/>
  </w:style>
  <w:style w:type="paragraph" w:customStyle="1" w:styleId="CF9018DFFB4345688EE854B84F821556">
    <w:name w:val="CF9018DFFB4345688EE854B84F821556"/>
    <w:rsid w:val="00B70710"/>
  </w:style>
  <w:style w:type="paragraph" w:customStyle="1" w:styleId="66C5EA26EE2F425E8B13534BA27823CC">
    <w:name w:val="66C5EA26EE2F425E8B13534BA27823CC"/>
    <w:rsid w:val="00B70710"/>
  </w:style>
  <w:style w:type="paragraph" w:customStyle="1" w:styleId="5950AC0F30854D4480F283F72A1E9130">
    <w:name w:val="5950AC0F30854D4480F283F72A1E9130"/>
    <w:rsid w:val="00B70710"/>
  </w:style>
  <w:style w:type="paragraph" w:customStyle="1" w:styleId="436C392F131741FEBE8116600A59642F">
    <w:name w:val="436C392F131741FEBE8116600A59642F"/>
    <w:rsid w:val="00B70710"/>
  </w:style>
  <w:style w:type="paragraph" w:customStyle="1" w:styleId="AAAF5CE2BF804EDEB7B13E77D4A29BBF">
    <w:name w:val="AAAF5CE2BF804EDEB7B13E77D4A29BBF"/>
    <w:rsid w:val="00B70710"/>
  </w:style>
  <w:style w:type="paragraph" w:customStyle="1" w:styleId="D1E6036F53224EB2A94332C8738227CC">
    <w:name w:val="D1E6036F53224EB2A94332C8738227CC"/>
    <w:rsid w:val="00B70710"/>
  </w:style>
  <w:style w:type="paragraph" w:customStyle="1" w:styleId="8BAD091348BD452CB02B2F511586B646">
    <w:name w:val="8BAD091348BD452CB02B2F511586B646"/>
    <w:rsid w:val="00B70710"/>
  </w:style>
  <w:style w:type="paragraph" w:customStyle="1" w:styleId="21036538700F46CAACE999EC73A3EF5B">
    <w:name w:val="21036538700F46CAACE999EC73A3EF5B"/>
    <w:rsid w:val="00B70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3715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Wing</cp:lastModifiedBy>
  <cp:revision>15</cp:revision>
  <dcterms:created xsi:type="dcterms:W3CDTF">2020-05-15T20:56:00Z</dcterms:created>
  <dcterms:modified xsi:type="dcterms:W3CDTF">2020-05-18T10:51:00Z</dcterms:modified>
  <cp:category/>
</cp:coreProperties>
</file>